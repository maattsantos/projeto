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58E1" w14:textId="77777777" w:rsidR="00D16FF8" w:rsidRDefault="00AC312F" w:rsidP="00AC312F">
      <w:pPr>
        <w:pStyle w:val="Ttulo1"/>
        <w:spacing w:before="360"/>
        <w:jc w:val="right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AB27E7F" wp14:editId="6CAB9637">
            <wp:simplePos x="3028950" y="1066800"/>
            <wp:positionH relativeFrom="margin">
              <wp:align>left</wp:align>
            </wp:positionH>
            <wp:positionV relativeFrom="margin">
              <wp:align>top</wp:align>
            </wp:positionV>
            <wp:extent cx="1495425" cy="690196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9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 xml:space="preserve">  </w:t>
      </w:r>
      <w:r w:rsidR="008A6F11">
        <w:rPr>
          <w:lang w:val="pt-BR"/>
        </w:rPr>
        <w:t>TESTE PRÁTICO - FIT GESTÃO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5"/>
        <w:gridCol w:w="7600"/>
      </w:tblGrid>
      <w:tr w:rsidR="008A6F11" w:rsidRPr="000C1415" w14:paraId="7221C570" w14:textId="77777777" w:rsidTr="008A6F11">
        <w:trPr>
          <w:jc w:val="center"/>
        </w:trPr>
        <w:tc>
          <w:tcPr>
            <w:tcW w:w="140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lang w:val="pt-BR"/>
              </w:rPr>
              <w:alias w:val="Nome:"/>
              <w:tag w:val="Nome:"/>
              <w:id w:val="1974629918"/>
              <w:placeholder>
                <w:docPart w:val="DB5F9BAC32EE431880DCD4F6A0E15CA0"/>
              </w:placeholder>
              <w:temporary/>
              <w:showingPlcHdr/>
              <w15:appearance w15:val="hidden"/>
            </w:sdtPr>
            <w:sdtEndPr/>
            <w:sdtContent>
              <w:p w14:paraId="68C2A3E0" w14:textId="77777777" w:rsidR="008A6F11" w:rsidRPr="000C1415" w:rsidRDefault="008A6F11" w:rsidP="00A26BCF">
                <w:pPr>
                  <w:pStyle w:val="Ttulo2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Nome</w:t>
                </w:r>
              </w:p>
            </w:sdtContent>
          </w:sdt>
        </w:tc>
        <w:tc>
          <w:tcPr>
            <w:tcW w:w="7600" w:type="dxa"/>
            <w:tcBorders>
              <w:bottom w:val="single" w:sz="12" w:space="0" w:color="7F7F7F" w:themeColor="text1" w:themeTint="80"/>
            </w:tcBorders>
          </w:tcPr>
          <w:p w14:paraId="0E15B733" w14:textId="77777777" w:rsidR="008A6F11" w:rsidRPr="000C1415" w:rsidRDefault="008A6F11" w:rsidP="004B4ED7">
            <w:pPr>
              <w:rPr>
                <w:lang w:val="pt-BR"/>
              </w:rPr>
            </w:pPr>
          </w:p>
        </w:tc>
      </w:tr>
      <w:tr w:rsidR="008A6F11" w:rsidRPr="000C1415" w14:paraId="1E904DCB" w14:textId="77777777" w:rsidTr="00FB7BC2">
        <w:trPr>
          <w:jc w:val="center"/>
        </w:trPr>
        <w:tc>
          <w:tcPr>
            <w:tcW w:w="1405" w:type="dxa"/>
            <w:tcBorders>
              <w:top w:val="single" w:sz="12" w:space="0" w:color="7F7F7F" w:themeColor="text1" w:themeTint="80"/>
            </w:tcBorders>
          </w:tcPr>
          <w:p w14:paraId="14A05672" w14:textId="77777777" w:rsidR="008A6F11" w:rsidRPr="000C1415" w:rsidRDefault="00C73F7F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Instrutor:"/>
                <w:tag w:val="Instrutor:"/>
                <w:id w:val="1075863642"/>
                <w:placeholder>
                  <w:docPart w:val="53B42EE55B7245A4AE1A4B806E290C24"/>
                </w:placeholder>
                <w:temporary/>
                <w:showingPlcHdr/>
                <w15:appearance w15:val="hidden"/>
              </w:sdtPr>
              <w:sdtEndPr/>
              <w:sdtContent>
                <w:r w:rsidR="008A6F11" w:rsidRPr="000C1415">
                  <w:rPr>
                    <w:lang w:val="pt-BR" w:bidi="pt-BR"/>
                  </w:rPr>
                  <w:t>Instrutor</w:t>
                </w:r>
              </w:sdtContent>
            </w:sdt>
          </w:p>
        </w:tc>
        <w:tc>
          <w:tcPr>
            <w:tcW w:w="7600" w:type="dxa"/>
            <w:tcBorders>
              <w:top w:val="single" w:sz="12" w:space="0" w:color="7F7F7F" w:themeColor="text1" w:themeTint="80"/>
            </w:tcBorders>
          </w:tcPr>
          <w:p w14:paraId="66211786" w14:textId="77777777" w:rsidR="008A6F11" w:rsidRPr="000C1415" w:rsidRDefault="008A6F11" w:rsidP="008A6F11">
            <w:pPr>
              <w:rPr>
                <w:lang w:val="pt-BR"/>
              </w:rPr>
            </w:pPr>
            <w:r>
              <w:rPr>
                <w:lang w:val="pt-BR"/>
              </w:rPr>
              <w:t>Bruno T. Araujo</w:t>
            </w:r>
          </w:p>
        </w:tc>
      </w:tr>
    </w:tbl>
    <w:tbl>
      <w:tblPr>
        <w:tblStyle w:val="TabeladeGrade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0"/>
        <w:gridCol w:w="7605"/>
      </w:tblGrid>
      <w:tr w:rsidR="004B4ED7" w:rsidRPr="000C1415" w14:paraId="390B6EC2" w14:textId="77777777" w:rsidTr="003210CB">
        <w:trPr>
          <w:jc w:val="center"/>
        </w:trPr>
        <w:sdt>
          <w:sdtPr>
            <w:rPr>
              <w:lang w:val="pt-BR"/>
            </w:rPr>
            <w:alias w:val="Data:"/>
            <w:tag w:val="Data:"/>
            <w:id w:val="-155149727"/>
            <w:placeholder>
              <w:docPart w:val="D49378DADD374B98A6BC559BD9EA1D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5" w:type="dxa"/>
              </w:tcPr>
              <w:p w14:paraId="21051D9E" w14:textId="77777777" w:rsidR="004B4ED7" w:rsidRPr="000C1415" w:rsidRDefault="00A26BCF" w:rsidP="00F65E87">
                <w:pPr>
                  <w:pStyle w:val="Ttulo2"/>
                  <w:spacing w:after="120" w:line="276" w:lineRule="auto"/>
                  <w:outlineLvl w:val="1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Data</w:t>
                </w:r>
              </w:p>
            </w:tc>
          </w:sdtContent>
        </w:sdt>
        <w:tc>
          <w:tcPr>
            <w:tcW w:w="7915" w:type="dxa"/>
          </w:tcPr>
          <w:p w14:paraId="5C4E0B11" w14:textId="7B6C2FC2" w:rsidR="004B4ED7" w:rsidRPr="000C1415" w:rsidRDefault="00134A68" w:rsidP="00F65E87">
            <w:pPr>
              <w:spacing w:after="120" w:line="276" w:lineRule="auto"/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8A6F11">
              <w:rPr>
                <w:lang w:val="pt-BR"/>
              </w:rPr>
              <w:t>/1</w:t>
            </w:r>
            <w:r>
              <w:rPr>
                <w:lang w:val="pt-BR"/>
              </w:rPr>
              <w:t>1</w:t>
            </w:r>
            <w:r w:rsidR="008A6F11">
              <w:rPr>
                <w:lang w:val="pt-BR"/>
              </w:rPr>
              <w:t xml:space="preserve">/2019 – </w:t>
            </w:r>
            <w:r>
              <w:rPr>
                <w:lang w:val="pt-BR"/>
              </w:rPr>
              <w:t>18</w:t>
            </w:r>
            <w:r w:rsidR="008A6F11">
              <w:rPr>
                <w:lang w:val="pt-BR"/>
              </w:rPr>
              <w:t>/1</w:t>
            </w:r>
            <w:r>
              <w:rPr>
                <w:lang w:val="pt-BR"/>
              </w:rPr>
              <w:t>1</w:t>
            </w:r>
            <w:r w:rsidR="008A6F11">
              <w:rPr>
                <w:lang w:val="pt-BR"/>
              </w:rPr>
              <w:t>/2019 (Até as 1</w:t>
            </w:r>
            <w:r w:rsidR="00C73F7F">
              <w:rPr>
                <w:lang w:val="pt-BR"/>
              </w:rPr>
              <w:t>8</w:t>
            </w:r>
            <w:bookmarkStart w:id="0" w:name="_GoBack"/>
            <w:bookmarkEnd w:id="0"/>
            <w:r w:rsidR="008A6F11">
              <w:rPr>
                <w:lang w:val="pt-BR"/>
              </w:rPr>
              <w:t>:00)</w:t>
            </w:r>
          </w:p>
        </w:tc>
      </w:tr>
    </w:tbl>
    <w:p w14:paraId="06A4CB51" w14:textId="77777777" w:rsidR="00D16FF8" w:rsidRDefault="008A6F11">
      <w:pPr>
        <w:pStyle w:val="Instrues"/>
        <w:rPr>
          <w:lang w:val="pt-BR"/>
        </w:rPr>
      </w:pPr>
      <w:r>
        <w:rPr>
          <w:lang w:val="pt-BR"/>
        </w:rPr>
        <w:t>O presente teste será utilizado para análise de conhecimento sobre as aptidões da entrevista, todo o sistema será avaliado mediante informações disponibilizadas através do GITHUB até a data e hora de vencimento da atividade, qualquer informação publicada após o horário combinado será descartada na avaliação. Lembrando que a usabilidade, aparência e organização do projeto serão levados em conta.</w:t>
      </w:r>
    </w:p>
    <w:p w14:paraId="7B1896CC" w14:textId="77777777" w:rsidR="00994762" w:rsidRDefault="00994762">
      <w:pPr>
        <w:pStyle w:val="Instrues"/>
        <w:rPr>
          <w:lang w:val="pt-BR"/>
        </w:rPr>
      </w:pPr>
    </w:p>
    <w:p w14:paraId="795E0F09" w14:textId="77777777" w:rsidR="00994762" w:rsidRPr="00994762" w:rsidRDefault="00994762" w:rsidP="00994762">
      <w:pPr>
        <w:rPr>
          <w:rFonts w:asciiTheme="majorHAnsi" w:hAnsiTheme="majorHAnsi"/>
          <w:b/>
          <w:bCs/>
          <w:sz w:val="24"/>
          <w:szCs w:val="24"/>
          <w:lang w:val="pt-BR"/>
        </w:rPr>
      </w:pPr>
      <w:r w:rsidRPr="00994762">
        <w:rPr>
          <w:rFonts w:asciiTheme="majorHAnsi" w:hAnsiTheme="majorHAnsi"/>
          <w:b/>
          <w:bCs/>
          <w:sz w:val="24"/>
          <w:szCs w:val="24"/>
          <w:lang w:val="pt-BR"/>
        </w:rPr>
        <w:t>O que nós esperamos do seu teste:</w:t>
      </w:r>
    </w:p>
    <w:p w14:paraId="2873C116" w14:textId="77777777" w:rsidR="00994762" w:rsidRDefault="00994762" w:rsidP="0099476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Utilização do GIT</w:t>
      </w:r>
    </w:p>
    <w:p w14:paraId="7BC3235C" w14:textId="77777777" w:rsidR="00994762" w:rsidRPr="00994762" w:rsidRDefault="00994762" w:rsidP="0099476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 w:rsidRPr="00994762">
        <w:rPr>
          <w:rFonts w:asciiTheme="majorHAnsi" w:eastAsia="Times New Roman" w:hAnsiTheme="majorHAnsi" w:cs="Segoe UI"/>
          <w:color w:val="24292E"/>
          <w:lang w:val="pt-BR" w:eastAsia="pt-BR"/>
        </w:rPr>
        <w:t>HTML5 escrito da maneira mais semântica possível</w:t>
      </w:r>
    </w:p>
    <w:p w14:paraId="08306D5F" w14:textId="77777777" w:rsidR="00994762" w:rsidRPr="00994762" w:rsidRDefault="00994762" w:rsidP="0099476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 w:rsidRPr="00994762">
        <w:rPr>
          <w:rFonts w:asciiTheme="majorHAnsi" w:eastAsia="Times New Roman" w:hAnsiTheme="majorHAnsi" w:cs="Segoe UI"/>
          <w:color w:val="24292E"/>
          <w:lang w:val="pt-BR" w:eastAsia="pt-BR"/>
        </w:rPr>
        <w:t>CSS organizado, bem estruturado e escalável</w:t>
      </w:r>
    </w:p>
    <w:p w14:paraId="44E08D2F" w14:textId="77777777" w:rsidR="00994762" w:rsidRDefault="00994762" w:rsidP="0099476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 w:rsidRPr="00994762">
        <w:rPr>
          <w:rFonts w:asciiTheme="majorHAnsi" w:eastAsia="Times New Roman" w:hAnsiTheme="majorHAnsi" w:cs="Segoe UI"/>
          <w:color w:val="24292E"/>
          <w:lang w:val="pt-BR" w:eastAsia="pt-BR"/>
        </w:rPr>
        <w:t>Layout responsivo funcional</w:t>
      </w:r>
    </w:p>
    <w:p w14:paraId="75951C56" w14:textId="77777777" w:rsidR="00994762" w:rsidRPr="00994762" w:rsidRDefault="00994762" w:rsidP="00994762">
      <w:pPr>
        <w:pStyle w:val="PargrafodaLista"/>
        <w:rPr>
          <w:rFonts w:asciiTheme="majorHAnsi" w:eastAsia="Times New Roman" w:hAnsiTheme="majorHAnsi" w:cs="Segoe UI"/>
          <w:color w:val="24292E"/>
          <w:lang w:val="pt-BR" w:eastAsia="pt-BR"/>
        </w:rPr>
      </w:pPr>
    </w:p>
    <w:p w14:paraId="746D0E65" w14:textId="77777777" w:rsidR="00994762" w:rsidRPr="00994762" w:rsidRDefault="00994762" w:rsidP="00994762">
      <w:pPr>
        <w:rPr>
          <w:rFonts w:asciiTheme="majorHAnsi" w:hAnsiTheme="majorHAnsi"/>
          <w:b/>
          <w:bCs/>
          <w:sz w:val="24"/>
          <w:szCs w:val="24"/>
          <w:lang w:val="pt-BR"/>
        </w:rPr>
      </w:pPr>
      <w:r w:rsidRPr="00994762">
        <w:rPr>
          <w:rFonts w:asciiTheme="majorHAnsi" w:hAnsiTheme="majorHAnsi"/>
          <w:b/>
          <w:bCs/>
          <w:sz w:val="24"/>
          <w:szCs w:val="24"/>
          <w:lang w:val="pt-BR"/>
        </w:rPr>
        <w:t xml:space="preserve">O que nós </w:t>
      </w:r>
      <w:r>
        <w:rPr>
          <w:rFonts w:asciiTheme="majorHAnsi" w:hAnsiTheme="majorHAnsi"/>
          <w:b/>
          <w:bCs/>
          <w:sz w:val="24"/>
          <w:szCs w:val="24"/>
          <w:lang w:val="pt-BR"/>
        </w:rPr>
        <w:t>avaliaremos</w:t>
      </w:r>
      <w:r w:rsidRPr="00994762">
        <w:rPr>
          <w:rFonts w:asciiTheme="majorHAnsi" w:hAnsiTheme="majorHAnsi"/>
          <w:b/>
          <w:bCs/>
          <w:sz w:val="24"/>
          <w:szCs w:val="24"/>
          <w:lang w:val="pt-BR"/>
        </w:rPr>
        <w:t>:</w:t>
      </w:r>
    </w:p>
    <w:p w14:paraId="16CE1BF9" w14:textId="77777777" w:rsidR="00994762" w:rsidRPr="00994762" w:rsidRDefault="00994762" w:rsidP="0099476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Documentação</w:t>
      </w:r>
    </w:p>
    <w:p w14:paraId="7C13ECDB" w14:textId="77777777" w:rsidR="00994762" w:rsidRDefault="00994762" w:rsidP="0099476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Organização, semântica e estrutura</w:t>
      </w:r>
    </w:p>
    <w:p w14:paraId="23727FC0" w14:textId="77777777" w:rsidR="00994762" w:rsidRPr="00994762" w:rsidRDefault="00994762" w:rsidP="0099476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Alcance dos objetivos</w:t>
      </w:r>
    </w:p>
    <w:p w14:paraId="7A9BBBB1" w14:textId="77777777" w:rsidR="00994762" w:rsidRDefault="00994762" w:rsidP="00994762">
      <w:pPr>
        <w:rPr>
          <w:lang w:val="pt-BR"/>
        </w:rPr>
      </w:pPr>
    </w:p>
    <w:p w14:paraId="437C786D" w14:textId="77777777" w:rsidR="00994762" w:rsidRPr="00994762" w:rsidRDefault="00994762" w:rsidP="00994762">
      <w:pPr>
        <w:rPr>
          <w:rFonts w:asciiTheme="majorHAnsi" w:hAnsiTheme="majorHAnsi"/>
          <w:b/>
          <w:bCs/>
          <w:sz w:val="24"/>
          <w:szCs w:val="24"/>
          <w:lang w:val="pt-BR"/>
        </w:rPr>
      </w:pPr>
      <w:r>
        <w:rPr>
          <w:rFonts w:asciiTheme="majorHAnsi" w:hAnsiTheme="majorHAnsi"/>
          <w:b/>
          <w:bCs/>
          <w:sz w:val="24"/>
          <w:szCs w:val="24"/>
          <w:lang w:val="pt-BR"/>
        </w:rPr>
        <w:t>Como entregar:</w:t>
      </w:r>
    </w:p>
    <w:p w14:paraId="1924C2A5" w14:textId="77777777" w:rsidR="00994762" w:rsidRPr="00994762" w:rsidRDefault="00994762" w:rsidP="00994762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 xml:space="preserve">Envie um e-mail </w:t>
      </w:r>
      <w:r w:rsidR="00312BE3">
        <w:rPr>
          <w:rFonts w:asciiTheme="majorHAnsi" w:eastAsia="Times New Roman" w:hAnsiTheme="majorHAnsi" w:cs="Segoe UI"/>
          <w:color w:val="24292E"/>
          <w:lang w:val="pt-BR" w:eastAsia="pt-BR"/>
        </w:rPr>
        <w:t>com a</w:t>
      </w:r>
      <w:r>
        <w:rPr>
          <w:rFonts w:asciiTheme="majorHAnsi" w:eastAsia="Times New Roman" w:hAnsiTheme="majorHAnsi" w:cs="Segoe UI"/>
          <w:color w:val="24292E"/>
          <w:lang w:val="pt-BR" w:eastAsia="pt-BR"/>
        </w:rPr>
        <w:t xml:space="preserve"> url de acesso ao repositório para </w:t>
      </w:r>
      <w:hyperlink r:id="rId8" w:history="1">
        <w:r w:rsidR="00312BE3" w:rsidRPr="00582911">
          <w:rPr>
            <w:rStyle w:val="Hyperlink"/>
            <w:rFonts w:asciiTheme="majorHAnsi" w:eastAsia="Times New Roman" w:hAnsiTheme="majorHAnsi" w:cs="Segoe UI"/>
            <w:lang w:val="pt-BR" w:eastAsia="pt-BR"/>
          </w:rPr>
          <w:t>bruno.araujo@fitgestao.com.br</w:t>
        </w:r>
      </w:hyperlink>
    </w:p>
    <w:p w14:paraId="324BEDA3" w14:textId="77777777" w:rsidR="00994762" w:rsidRDefault="00994762" w:rsidP="00994762">
      <w:pPr>
        <w:rPr>
          <w:lang w:val="pt-BR"/>
        </w:rPr>
      </w:pPr>
    </w:p>
    <w:p w14:paraId="25E85AD0" w14:textId="77777777" w:rsidR="00312BE3" w:rsidRDefault="00312BE3" w:rsidP="00312BE3">
      <w:pPr>
        <w:rPr>
          <w:rFonts w:asciiTheme="majorHAnsi" w:hAnsiTheme="majorHAnsi"/>
          <w:b/>
          <w:bCs/>
          <w:sz w:val="24"/>
          <w:szCs w:val="24"/>
          <w:lang w:val="pt-BR"/>
        </w:rPr>
      </w:pPr>
      <w:r>
        <w:rPr>
          <w:rFonts w:asciiTheme="majorHAnsi" w:hAnsiTheme="majorHAnsi"/>
          <w:b/>
          <w:bCs/>
          <w:sz w:val="24"/>
          <w:szCs w:val="24"/>
          <w:lang w:val="pt-BR"/>
        </w:rPr>
        <w:t>Qual linguagem devo utilizar?</w:t>
      </w:r>
    </w:p>
    <w:p w14:paraId="5DF093CF" w14:textId="77777777" w:rsidR="00312BE3" w:rsidRPr="00994762" w:rsidRDefault="00312BE3" w:rsidP="00312BE3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Javascript</w:t>
      </w:r>
    </w:p>
    <w:p w14:paraId="71635984" w14:textId="77777777" w:rsidR="00312BE3" w:rsidRDefault="00312BE3" w:rsidP="00312BE3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HTML5</w:t>
      </w:r>
    </w:p>
    <w:p w14:paraId="0B6E1DAF" w14:textId="77777777" w:rsidR="00312BE3" w:rsidRDefault="00312BE3" w:rsidP="00312BE3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CSS3</w:t>
      </w:r>
    </w:p>
    <w:p w14:paraId="1A757873" w14:textId="77777777" w:rsidR="00312BE3" w:rsidRPr="00994762" w:rsidRDefault="00312BE3" w:rsidP="00312BE3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Qualquer outra linguagem de programação (PHP, .NET e afins)</w:t>
      </w:r>
    </w:p>
    <w:p w14:paraId="279A9E42" w14:textId="77777777" w:rsidR="00312BE3" w:rsidRPr="00994762" w:rsidRDefault="00312BE3" w:rsidP="00312BE3">
      <w:pPr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71B61294" w14:textId="77777777" w:rsidR="00312BE3" w:rsidRDefault="00312BE3" w:rsidP="00994762">
      <w:pPr>
        <w:rPr>
          <w:lang w:val="pt-BR"/>
        </w:rPr>
      </w:pPr>
    </w:p>
    <w:p w14:paraId="70F3B857" w14:textId="77777777" w:rsidR="00312BE3" w:rsidRDefault="00312BE3" w:rsidP="00312BE3">
      <w:pPr>
        <w:rPr>
          <w:rFonts w:asciiTheme="majorHAnsi" w:hAnsiTheme="majorHAnsi"/>
          <w:b/>
          <w:bCs/>
          <w:sz w:val="24"/>
          <w:szCs w:val="24"/>
          <w:lang w:val="pt-BR"/>
        </w:rPr>
      </w:pPr>
      <w:r>
        <w:rPr>
          <w:rFonts w:asciiTheme="majorHAnsi" w:hAnsiTheme="majorHAnsi"/>
          <w:b/>
          <w:bCs/>
          <w:sz w:val="24"/>
          <w:szCs w:val="24"/>
          <w:lang w:val="pt-BR"/>
        </w:rPr>
        <w:lastRenderedPageBreak/>
        <w:t>O DESAFIO!</w:t>
      </w:r>
    </w:p>
    <w:p w14:paraId="50F3D61E" w14:textId="3734E3FA" w:rsidR="00994762" w:rsidRDefault="00312BE3" w:rsidP="00312BE3">
      <w:pPr>
        <w:ind w:firstLine="720"/>
        <w:jc w:val="both"/>
        <w:rPr>
          <w:rFonts w:asciiTheme="majorHAnsi" w:eastAsia="Times New Roman" w:hAnsiTheme="majorHAnsi" w:cs="Segoe UI"/>
          <w:color w:val="24292E"/>
          <w:lang w:val="pt-BR" w:eastAsia="pt-BR"/>
        </w:rPr>
      </w:pPr>
      <w:r>
        <w:rPr>
          <w:rFonts w:asciiTheme="majorHAnsi" w:eastAsia="Times New Roman" w:hAnsiTheme="majorHAnsi" w:cs="Segoe UI"/>
          <w:color w:val="24292E"/>
          <w:lang w:val="pt-BR" w:eastAsia="pt-BR"/>
        </w:rPr>
        <w:t>O desafio consiste em desenvolver uma aplicação para gerenciamento de contatos com uma interface simples e usual, NÃO sendo necessário realizar login para ter acesso a listagem. Será um grande diferencial, conseguir realizar o envio de e-mail para o usuário, quando realizado um novo cadastro.</w:t>
      </w:r>
    </w:p>
    <w:p w14:paraId="356A281F" w14:textId="77777777" w:rsidR="00312BE3" w:rsidRPr="00312BE3" w:rsidRDefault="00312BE3" w:rsidP="00312BE3">
      <w:pPr>
        <w:ind w:firstLine="720"/>
        <w:rPr>
          <w:i/>
          <w:iCs/>
          <w:noProof/>
          <w:color w:val="595959" w:themeColor="text1" w:themeTint="A6"/>
        </w:rPr>
      </w:pPr>
    </w:p>
    <w:p w14:paraId="44920454" w14:textId="77777777" w:rsidR="009125AA" w:rsidRDefault="00994762" w:rsidP="009125AA">
      <w:pPr>
        <w:pStyle w:val="Instrues"/>
        <w:keepNext/>
      </w:pPr>
      <w:r>
        <w:rPr>
          <w:noProof/>
        </w:rPr>
        <w:drawing>
          <wp:inline distT="0" distB="0" distL="0" distR="0" wp14:anchorId="596C2397" wp14:editId="5CED82A1">
            <wp:extent cx="5640070" cy="2686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E6E7" w14:textId="77777777" w:rsidR="009125AA" w:rsidRDefault="009125AA" w:rsidP="009125AA">
      <w:pPr>
        <w:pStyle w:val="Legenda"/>
        <w:jc w:val="center"/>
        <w:rPr>
          <w:lang w:val="pt-BR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CA0A39">
        <w:t>Fluxograma base do processo</w:t>
      </w:r>
    </w:p>
    <w:p w14:paraId="59F30455" w14:textId="77777777" w:rsidR="006756A9" w:rsidRDefault="006756A9" w:rsidP="006756A9">
      <w:pPr>
        <w:pStyle w:val="Ttulo3"/>
      </w:pPr>
      <w:r>
        <w:t>Desenvolver</w:t>
      </w:r>
      <w:r w:rsidRPr="006756A9">
        <w:t xml:space="preserve"> CRUD </w:t>
      </w:r>
      <w:r>
        <w:t xml:space="preserve">para </w:t>
      </w:r>
      <w:r w:rsidR="00032ABA">
        <w:t>gerenciamento</w:t>
      </w:r>
      <w:r>
        <w:t xml:space="preserve"> de contatos</w:t>
      </w:r>
      <w:r w:rsidR="00032ABA">
        <w:t>, respeitando o fluxo acima no cadastro</w:t>
      </w:r>
      <w:r>
        <w:t>;</w:t>
      </w:r>
    </w:p>
    <w:p w14:paraId="5AFA179B" w14:textId="77777777" w:rsidR="00994762" w:rsidRPr="00994762" w:rsidRDefault="00994762" w:rsidP="00994762">
      <w:pPr>
        <w:rPr>
          <w:lang w:val="pt-BR"/>
        </w:rPr>
      </w:pPr>
    </w:p>
    <w:p w14:paraId="47687045" w14:textId="77777777" w:rsidR="00D16FF8" w:rsidRPr="000C1415" w:rsidRDefault="006756A9" w:rsidP="006756A9">
      <w:pPr>
        <w:pStyle w:val="Ttulo3"/>
      </w:pPr>
      <w:r>
        <w:t xml:space="preserve">O formulário deve conter no mínimo </w:t>
      </w:r>
      <w:r w:rsidR="008A6F11">
        <w:t>os seguintes campos com máscara</w:t>
      </w:r>
      <w:r>
        <w:t xml:space="preserve"> e utilizando a consulta de endereço através da </w:t>
      </w:r>
      <w:r w:rsidR="00B74F5F">
        <w:t xml:space="preserve">API </w:t>
      </w:r>
      <w:r>
        <w:t>VIACEP</w:t>
      </w:r>
      <w:r w:rsidR="00AA399D">
        <w:t>:</w:t>
      </w:r>
    </w:p>
    <w:p w14:paraId="0CA7F48A" w14:textId="77777777" w:rsidR="00D16FF8" w:rsidRDefault="008A6F11" w:rsidP="008A6F1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Nome</w:t>
      </w:r>
    </w:p>
    <w:p w14:paraId="225D1412" w14:textId="77777777" w:rsidR="008A6F11" w:rsidRDefault="008A6F11" w:rsidP="008A6F1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Telefone (celular e telefone fixo em um único campo)</w:t>
      </w:r>
    </w:p>
    <w:p w14:paraId="67D7CA62" w14:textId="77777777" w:rsidR="008A6F11" w:rsidRDefault="008A6F11" w:rsidP="008A6F1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E-mail</w:t>
      </w:r>
    </w:p>
    <w:p w14:paraId="5C7BF541" w14:textId="77777777" w:rsidR="008A6F11" w:rsidRDefault="008A6F11" w:rsidP="008A6F1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Observação</w:t>
      </w:r>
    </w:p>
    <w:p w14:paraId="1A7CAEC9" w14:textId="77777777" w:rsidR="008A6F11" w:rsidRDefault="008A6F11" w:rsidP="008A6F11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CEP</w:t>
      </w:r>
    </w:p>
    <w:p w14:paraId="3C4A0546" w14:textId="77777777" w:rsidR="006756A9" w:rsidRPr="00032ABA" w:rsidRDefault="008A6F11" w:rsidP="00032ABA">
      <w:pPr>
        <w:pStyle w:val="PargrafodaLista"/>
        <w:numPr>
          <w:ilvl w:val="0"/>
          <w:numId w:val="12"/>
        </w:numPr>
        <w:rPr>
          <w:lang w:val="pt-BR"/>
        </w:rPr>
      </w:pPr>
      <w:r w:rsidRPr="00AA399D">
        <w:rPr>
          <w:lang w:val="pt-BR"/>
        </w:rPr>
        <w:t>Endereço (Completo incluindo cidade e estado)</w:t>
      </w:r>
    </w:p>
    <w:p w14:paraId="7EB9275E" w14:textId="77777777" w:rsidR="006756A9" w:rsidRPr="006756A9" w:rsidRDefault="006756A9" w:rsidP="006756A9">
      <w:pPr>
        <w:rPr>
          <w:lang w:val="pt-BR"/>
        </w:rPr>
      </w:pPr>
    </w:p>
    <w:p w14:paraId="2028324B" w14:textId="77777777" w:rsidR="00AA399D" w:rsidRPr="00AA399D" w:rsidRDefault="00AA399D" w:rsidP="006756A9">
      <w:pPr>
        <w:pStyle w:val="Ttulo3"/>
      </w:pPr>
      <w:r>
        <w:t xml:space="preserve">Desenvolver a documentação de utilização </w:t>
      </w:r>
      <w:r w:rsidR="00312BE3">
        <w:t xml:space="preserve">e instalação </w:t>
      </w:r>
      <w:r>
        <w:t>do sistema desenvolvido, utilizando o README.md</w:t>
      </w:r>
    </w:p>
    <w:p w14:paraId="411E2583" w14:textId="77777777" w:rsidR="00AA399D" w:rsidRPr="000C1415" w:rsidRDefault="00AA399D" w:rsidP="00152BD3">
      <w:pPr>
        <w:rPr>
          <w:lang w:val="pt-BR"/>
        </w:rPr>
      </w:pPr>
    </w:p>
    <w:sectPr w:rsidR="00AA399D" w:rsidRPr="000C1415" w:rsidSect="000C1415">
      <w:footerReference w:type="default" r:id="rId10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E30CE" w14:textId="77777777" w:rsidR="00E109D9" w:rsidRDefault="00E109D9">
      <w:pPr>
        <w:spacing w:before="0" w:after="0" w:line="240" w:lineRule="auto"/>
      </w:pPr>
      <w:r>
        <w:separator/>
      </w:r>
    </w:p>
  </w:endnote>
  <w:endnote w:type="continuationSeparator" w:id="0">
    <w:p w14:paraId="07430A8F" w14:textId="77777777" w:rsidR="00E109D9" w:rsidRDefault="00E109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4AD62" w14:textId="77777777"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r w:rsidR="00C73F7F">
      <w:fldChar w:fldCharType="begin"/>
    </w:r>
    <w:r w:rsidR="00C73F7F">
      <w:instrText xml:space="preserve"> NUMPAGES  \* Arabic  \* MERGEFORMAT </w:instrText>
    </w:r>
    <w:r w:rsidR="00C73F7F">
      <w:fldChar w:fldCharType="separate"/>
    </w:r>
    <w:r w:rsidR="000C1415" w:rsidRPr="000C1415">
      <w:rPr>
        <w:noProof/>
        <w:lang w:val="pt-BR" w:bidi="pt-BR"/>
      </w:rPr>
      <w:t>1</w:t>
    </w:r>
    <w:r w:rsidR="00C73F7F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C666A" w14:textId="77777777" w:rsidR="00E109D9" w:rsidRDefault="00E109D9">
      <w:pPr>
        <w:spacing w:before="0" w:after="0" w:line="240" w:lineRule="auto"/>
      </w:pPr>
      <w:r>
        <w:separator/>
      </w:r>
    </w:p>
  </w:footnote>
  <w:footnote w:type="continuationSeparator" w:id="0">
    <w:p w14:paraId="2CC1B3DF" w14:textId="77777777" w:rsidR="00E109D9" w:rsidRDefault="00E109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D01DB7"/>
    <w:multiLevelType w:val="hybridMultilevel"/>
    <w:tmpl w:val="67D84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46A04"/>
    <w:multiLevelType w:val="hybridMultilevel"/>
    <w:tmpl w:val="EC309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A5CA0"/>
    <w:multiLevelType w:val="multilevel"/>
    <w:tmpl w:val="79C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56A7C"/>
    <w:multiLevelType w:val="hybridMultilevel"/>
    <w:tmpl w:val="C94637EA"/>
    <w:lvl w:ilvl="0" w:tplc="769CA120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1"/>
    <w:rsid w:val="0000514D"/>
    <w:rsid w:val="00032ABA"/>
    <w:rsid w:val="000C1415"/>
    <w:rsid w:val="00134A68"/>
    <w:rsid w:val="00152BD3"/>
    <w:rsid w:val="00183790"/>
    <w:rsid w:val="001C348C"/>
    <w:rsid w:val="0027272E"/>
    <w:rsid w:val="00312BE3"/>
    <w:rsid w:val="003210CB"/>
    <w:rsid w:val="003D6B32"/>
    <w:rsid w:val="00481968"/>
    <w:rsid w:val="00494233"/>
    <w:rsid w:val="00495A7D"/>
    <w:rsid w:val="004B4ED7"/>
    <w:rsid w:val="004C0B9A"/>
    <w:rsid w:val="0050715B"/>
    <w:rsid w:val="005E4F75"/>
    <w:rsid w:val="00605DAA"/>
    <w:rsid w:val="00622C07"/>
    <w:rsid w:val="00656A53"/>
    <w:rsid w:val="006756A9"/>
    <w:rsid w:val="00675B76"/>
    <w:rsid w:val="006956BD"/>
    <w:rsid w:val="006B664C"/>
    <w:rsid w:val="006E2643"/>
    <w:rsid w:val="00703EE4"/>
    <w:rsid w:val="008A6F11"/>
    <w:rsid w:val="009125AA"/>
    <w:rsid w:val="0097631D"/>
    <w:rsid w:val="00994762"/>
    <w:rsid w:val="009A7E61"/>
    <w:rsid w:val="00A26BCF"/>
    <w:rsid w:val="00A46A27"/>
    <w:rsid w:val="00A605D8"/>
    <w:rsid w:val="00AA399D"/>
    <w:rsid w:val="00AC312F"/>
    <w:rsid w:val="00B1573C"/>
    <w:rsid w:val="00B74F5F"/>
    <w:rsid w:val="00C043A8"/>
    <w:rsid w:val="00C44D97"/>
    <w:rsid w:val="00C56D36"/>
    <w:rsid w:val="00C73F7F"/>
    <w:rsid w:val="00C77AB8"/>
    <w:rsid w:val="00D16FF8"/>
    <w:rsid w:val="00D43FBC"/>
    <w:rsid w:val="00DE749A"/>
    <w:rsid w:val="00E00FB1"/>
    <w:rsid w:val="00E109D9"/>
    <w:rsid w:val="00EE7143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F558372"/>
  <w15:chartTrackingRefBased/>
  <w15:docId w15:val="{EFCAAB52-1AE5-49A6-B28D-142B52C3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56A9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756A9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TabelaSimples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AA3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.araujo@fitgestao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da_\AppData\Roaming\Microsoft\Templates\Teste%20com%20perguntas%20de%20red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9378DADD374B98A6BC559BD9EA1D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2952A4-BE6A-4BA8-B9BB-D23C4AAE50EC}"/>
      </w:docPartPr>
      <w:docPartBody>
        <w:p w:rsidR="00176704" w:rsidRDefault="004124E3">
          <w:pPr>
            <w:pStyle w:val="D49378DADD374B98A6BC559BD9EA1D64"/>
          </w:pPr>
          <w:r w:rsidRPr="000C1415">
            <w:rPr>
              <w:lang w:bidi="pt-BR"/>
            </w:rPr>
            <w:t>Data</w:t>
          </w:r>
        </w:p>
      </w:docPartBody>
    </w:docPart>
    <w:docPart>
      <w:docPartPr>
        <w:name w:val="DB5F9BAC32EE431880DCD4F6A0E15C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29C16C-81CE-4912-8714-8F96080CFEEF}"/>
      </w:docPartPr>
      <w:docPartBody>
        <w:p w:rsidR="00176704" w:rsidRDefault="00740717" w:rsidP="00740717">
          <w:pPr>
            <w:pStyle w:val="DB5F9BAC32EE431880DCD4F6A0E15CA0"/>
          </w:pPr>
          <w:r w:rsidRPr="000C1415">
            <w:rPr>
              <w:lang w:bidi="pt-BR"/>
            </w:rPr>
            <w:t>Nome</w:t>
          </w:r>
        </w:p>
      </w:docPartBody>
    </w:docPart>
    <w:docPart>
      <w:docPartPr>
        <w:name w:val="53B42EE55B7245A4AE1A4B806E290C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AB1800-11D3-4650-B351-A46B21B534AC}"/>
      </w:docPartPr>
      <w:docPartBody>
        <w:p w:rsidR="00176704" w:rsidRDefault="00740717" w:rsidP="00740717">
          <w:pPr>
            <w:pStyle w:val="53B42EE55B7245A4AE1A4B806E290C24"/>
          </w:pPr>
          <w:r w:rsidRPr="000C1415">
            <w:rPr>
              <w:lang w:bidi="pt-BR"/>
            </w:rPr>
            <w:t>Instrutor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17"/>
    <w:rsid w:val="00176704"/>
    <w:rsid w:val="004124E3"/>
    <w:rsid w:val="0074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FAE08A5609148669A04C5679095ED03">
    <w:name w:val="0FAE08A5609148669A04C5679095ED03"/>
  </w:style>
  <w:style w:type="paragraph" w:customStyle="1" w:styleId="020CA688D82B4CC799B965A5B30B7CE6">
    <w:name w:val="020CA688D82B4CC799B965A5B30B7CE6"/>
  </w:style>
  <w:style w:type="paragraph" w:customStyle="1" w:styleId="1EA1DB2C1FB446569DC557951D6C99EA">
    <w:name w:val="1EA1DB2C1FB446569DC557951D6C99EA"/>
  </w:style>
  <w:style w:type="paragraph" w:customStyle="1" w:styleId="4931AF72CB644F7D8423C2290CE26A0C">
    <w:name w:val="4931AF72CB644F7D8423C2290CE26A0C"/>
  </w:style>
  <w:style w:type="paragraph" w:customStyle="1" w:styleId="296FED153DF1402D89960F46AF09F467">
    <w:name w:val="296FED153DF1402D89960F46AF09F467"/>
  </w:style>
  <w:style w:type="paragraph" w:customStyle="1" w:styleId="91134581536A4687991B61820AFA5A8B">
    <w:name w:val="91134581536A4687991B61820AFA5A8B"/>
  </w:style>
  <w:style w:type="paragraph" w:customStyle="1" w:styleId="71A77E52EB8942F0B0FF4C5CC3225B50">
    <w:name w:val="71A77E52EB8942F0B0FF4C5CC3225B50"/>
  </w:style>
  <w:style w:type="paragraph" w:customStyle="1" w:styleId="40AFF368C85A478498B52A372B650027">
    <w:name w:val="40AFF368C85A478498B52A372B650027"/>
  </w:style>
  <w:style w:type="paragraph" w:customStyle="1" w:styleId="68C61831DBE345AB89C5DF4005917F6D">
    <w:name w:val="68C61831DBE345AB89C5DF4005917F6D"/>
  </w:style>
  <w:style w:type="paragraph" w:customStyle="1" w:styleId="D49378DADD374B98A6BC559BD9EA1D64">
    <w:name w:val="D49378DADD374B98A6BC559BD9EA1D64"/>
  </w:style>
  <w:style w:type="paragraph" w:customStyle="1" w:styleId="8C69BEFDB7EF469A8ED7530FF20FED1B">
    <w:name w:val="8C69BEFDB7EF469A8ED7530FF20FED1B"/>
  </w:style>
  <w:style w:type="paragraph" w:customStyle="1" w:styleId="3749918BE22C4BCB938B2F9F7C230890">
    <w:name w:val="3749918BE22C4BCB938B2F9F7C230890"/>
  </w:style>
  <w:style w:type="paragraph" w:customStyle="1" w:styleId="D2FDAF4A43B24C64B088B010F8F5F37A">
    <w:name w:val="D2FDAF4A43B24C64B088B010F8F5F37A"/>
  </w:style>
  <w:style w:type="paragraph" w:customStyle="1" w:styleId="3CCDFBEDEFBD44F0A8187B2F55E216B9">
    <w:name w:val="3CCDFBEDEFBD44F0A8187B2F55E216B9"/>
  </w:style>
  <w:style w:type="paragraph" w:customStyle="1" w:styleId="76C9E3A751004004AA4146028AE4283B">
    <w:name w:val="76C9E3A751004004AA4146028AE4283B"/>
  </w:style>
  <w:style w:type="paragraph" w:customStyle="1" w:styleId="6E640A8096B34E2A9C8F7151CC284C5A">
    <w:name w:val="6E640A8096B34E2A9C8F7151CC284C5A"/>
  </w:style>
  <w:style w:type="paragraph" w:customStyle="1" w:styleId="FA8C7EC7A95D4BA0A2A1F7D02AD33229">
    <w:name w:val="FA8C7EC7A95D4BA0A2A1F7D02AD33229"/>
  </w:style>
  <w:style w:type="paragraph" w:customStyle="1" w:styleId="FBF1993F175840FA96C8BF1164B5C6E1">
    <w:name w:val="FBF1993F175840FA96C8BF1164B5C6E1"/>
  </w:style>
  <w:style w:type="paragraph" w:customStyle="1" w:styleId="B85A55022E7A46D19609EA551B237C09">
    <w:name w:val="B85A55022E7A46D19609EA551B237C09"/>
  </w:style>
  <w:style w:type="paragraph" w:customStyle="1" w:styleId="EB641B1BA53F4DC79EFB7C715F7726F6">
    <w:name w:val="EB641B1BA53F4DC79EFB7C715F7726F6"/>
  </w:style>
  <w:style w:type="paragraph" w:customStyle="1" w:styleId="A443A40A77A947B3AD7CD96B793D5F50">
    <w:name w:val="A443A40A77A947B3AD7CD96B793D5F50"/>
  </w:style>
  <w:style w:type="paragraph" w:customStyle="1" w:styleId="95D065095D9B4EFFBA2E3A2E9B47E6E7">
    <w:name w:val="95D065095D9B4EFFBA2E3A2E9B47E6E7"/>
  </w:style>
  <w:style w:type="paragraph" w:customStyle="1" w:styleId="DB5F9BAC32EE431880DCD4F6A0E15CA0">
    <w:name w:val="DB5F9BAC32EE431880DCD4F6A0E15CA0"/>
    <w:rsid w:val="00740717"/>
  </w:style>
  <w:style w:type="paragraph" w:customStyle="1" w:styleId="53B42EE55B7245A4AE1A4B806E290C24">
    <w:name w:val="53B42EE55B7245A4AE1A4B806E290C24"/>
    <w:rsid w:val="00740717"/>
  </w:style>
  <w:style w:type="paragraph" w:customStyle="1" w:styleId="E50895E1883641B891081A6FA8C48274">
    <w:name w:val="E50895E1883641B891081A6FA8C48274"/>
    <w:rsid w:val="00740717"/>
  </w:style>
  <w:style w:type="paragraph" w:customStyle="1" w:styleId="438C7591FDFF4C4598789E32D0ACDB79">
    <w:name w:val="438C7591FDFF4C4598789E32D0ACDB79"/>
    <w:rsid w:val="00740717"/>
  </w:style>
  <w:style w:type="paragraph" w:customStyle="1" w:styleId="16B89407B9334043901022F412AC1C65">
    <w:name w:val="16B89407B9334043901022F412AC1C65"/>
    <w:rsid w:val="00740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Teste com perguntas de redação</Template>
  <TotalTime>68</TotalTime>
  <Pages>2</Pages>
  <Words>291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T. Araujo</dc:creator>
  <cp:lastModifiedBy>Bruno T. Araujo</cp:lastModifiedBy>
  <cp:revision>17</cp:revision>
  <dcterms:created xsi:type="dcterms:W3CDTF">2019-10-07T19:21:00Z</dcterms:created>
  <dcterms:modified xsi:type="dcterms:W3CDTF">2019-11-14T14:13:00Z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